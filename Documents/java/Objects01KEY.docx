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76" w:rsidRDefault="002C0C76" w:rsidP="002C0C76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2C0C76" w:rsidRPr="00680776" w:rsidRDefault="002C0C76" w:rsidP="002C0C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Objects 01 KEY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 xml:space="preserve"> (a)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"BEARCAT"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(b)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"i love java"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(c)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9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(d)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18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(e)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"Jumping Jeroos"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(f)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"northwestbearcat"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(g)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"northwestMissouri"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(h)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"Hopping Jeroos"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(i)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"Computer Science"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(j)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"bearcat football"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(k)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2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(l)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2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(m)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4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(n)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-1 (because the string is not found)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(o)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"west"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(p)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"or" (note that the character at index 3 is not included)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(q)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"Java"</w:t>
      </w:r>
    </w:p>
    <w:p w:rsidR="00350469" w:rsidRDefault="00350469">
      <w:pPr>
        <w:autoSpaceDE w:val="0"/>
        <w:autoSpaceDN w:val="0"/>
        <w:adjustRightInd w:val="0"/>
        <w:rPr>
          <w:color w:val="000000"/>
          <w:szCs w:val="20"/>
        </w:rPr>
      </w:pPr>
    </w:p>
    <w:p w:rsidR="00350469" w:rsidRDefault="00350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color w:val="000000"/>
          <w:szCs w:val="20"/>
        </w:rPr>
        <w:t>(r)</w:t>
      </w:r>
      <w:r>
        <w:rPr>
          <w:rFonts w:ascii="Courier New" w:hAnsi="Courier New" w:cs="Courier New"/>
          <w:color w:val="00000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Cs w:val="20"/>
        </w:rPr>
        <w:t>"  J"</w:t>
      </w:r>
    </w:p>
    <w:sectPr w:rsidR="0035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CF4BDB"/>
    <w:rsid w:val="002C0C76"/>
    <w:rsid w:val="00350469"/>
    <w:rsid w:val="0037611F"/>
    <w:rsid w:val="003E479C"/>
    <w:rsid w:val="005F02FE"/>
    <w:rsid w:val="006D3352"/>
    <w:rsid w:val="00CF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CF4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2006-01-08T15:37:00Z</cp:lastPrinted>
  <dcterms:created xsi:type="dcterms:W3CDTF">2009-08-21T23:15:00Z</dcterms:created>
  <dcterms:modified xsi:type="dcterms:W3CDTF">2009-08-21T23:15:00Z</dcterms:modified>
</cp:coreProperties>
</file>
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35" w:rsidRDefault="007D3935" w:rsidP="007D3935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:rsidR="007D3935" w:rsidRPr="00680776" w:rsidRDefault="007D3935" w:rsidP="007D39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Objects 01</w:t>
      </w:r>
    </w:p>
    <w:p w:rsidR="00BC3F64" w:rsidRDefault="00BC3F64"/>
    <w:p w:rsidR="00BC3F64" w:rsidRDefault="00BC3F64">
      <w:pPr>
        <w:rPr>
          <w:rFonts w:ascii="Courier New" w:hAnsi="Courier New" w:cs="Courier New"/>
          <w:color w:val="000000"/>
          <w:szCs w:val="20"/>
        </w:rPr>
      </w:pPr>
      <w:r>
        <w:t>Assume we have declared and instantiated the following references to String objects:</w:t>
      </w:r>
    </w:p>
    <w:p w:rsidR="00BC3F64" w:rsidRDefault="00BC3F6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Cs w:val="20"/>
        </w:rPr>
      </w:pPr>
      <w:r>
        <w:rPr>
          <w:rFonts w:ascii="Courier New" w:hAnsi="Courier New" w:cs="Courier New"/>
          <w:b/>
          <w:bCs/>
          <w:color w:val="000000"/>
          <w:szCs w:val="20"/>
        </w:rPr>
        <w:t xml:space="preserve">String r = new </w:t>
      </w:r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String(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>"I love Java");</w:t>
      </w:r>
    </w:p>
    <w:p w:rsidR="00BC3F64" w:rsidRDefault="00BC3F6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Cs w:val="20"/>
        </w:rPr>
      </w:pPr>
      <w:r>
        <w:rPr>
          <w:rFonts w:ascii="Courier New" w:hAnsi="Courier New" w:cs="Courier New"/>
          <w:b/>
          <w:bCs/>
          <w:color w:val="000000"/>
          <w:szCs w:val="20"/>
        </w:rPr>
        <w:t xml:space="preserve">String s = new </w:t>
      </w:r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String(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 xml:space="preserve">"  Jumping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Jeroos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 xml:space="preserve">  ");</w:t>
      </w:r>
    </w:p>
    <w:p w:rsidR="00BC3F64" w:rsidRDefault="00BC3F6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Cs w:val="20"/>
        </w:rPr>
      </w:pPr>
      <w:r>
        <w:rPr>
          <w:rFonts w:ascii="Courier New" w:hAnsi="Courier New" w:cs="Courier New"/>
          <w:b/>
          <w:bCs/>
          <w:color w:val="000000"/>
          <w:szCs w:val="20"/>
        </w:rPr>
        <w:t xml:space="preserve">String t = new </w:t>
      </w:r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String(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 xml:space="preserve"> "bearcat" );</w:t>
      </w:r>
    </w:p>
    <w:p w:rsidR="00BC3F64" w:rsidRDefault="00BC3F6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b/>
          <w:bCs/>
          <w:color w:val="000000"/>
          <w:szCs w:val="20"/>
        </w:rPr>
        <w:t xml:space="preserve">String u = new </w:t>
      </w:r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String(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 xml:space="preserve"> "northwest" );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Pr="008F372E" w:rsidRDefault="00BC3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>
        <w:rPr>
          <w:color w:val="000000"/>
          <w:szCs w:val="20"/>
        </w:rPr>
        <w:t>Evaluate each of the following expressions.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(a)</w:t>
      </w:r>
      <w:r>
        <w:rPr>
          <w:color w:val="00000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t.toUpperCase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()</w:t>
      </w:r>
      <w:r w:rsidR="00C753B4">
        <w:rPr>
          <w:rFonts w:ascii="Courier New" w:hAnsi="Courier New" w:cs="Courier New"/>
          <w:b/>
          <w:bCs/>
          <w:color w:val="000000"/>
          <w:szCs w:val="20"/>
        </w:rPr>
        <w:t xml:space="preserve"> 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(b)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r.toLowerCase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()</w:t>
      </w:r>
      <w:proofErr w:type="gramEnd"/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(c)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u.length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()</w:t>
      </w:r>
      <w:proofErr w:type="gramEnd"/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(d)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s.length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()</w:t>
      </w:r>
      <w:proofErr w:type="gramEnd"/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(e)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s.trim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()</w:t>
      </w:r>
      <w:proofErr w:type="gramEnd"/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(f)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u.concat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>t)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(g)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u.concat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>"</w:t>
      </w:r>
      <w:smartTag w:uri="urn:schemas-microsoft-com:office:smarttags" w:element="place">
        <w:smartTag w:uri="urn:schemas-microsoft-com:office:smarttags" w:element="State">
          <w:r>
            <w:rPr>
              <w:rFonts w:ascii="Courier New" w:hAnsi="Courier New" w:cs="Courier New"/>
              <w:b/>
              <w:bCs/>
              <w:color w:val="000000"/>
              <w:szCs w:val="20"/>
            </w:rPr>
            <w:t>Missouri</w:t>
          </w:r>
        </w:smartTag>
      </w:smartTag>
      <w:r>
        <w:rPr>
          <w:rFonts w:ascii="Courier New" w:hAnsi="Courier New" w:cs="Courier New"/>
          <w:b/>
          <w:bCs/>
          <w:color w:val="000000"/>
          <w:szCs w:val="20"/>
        </w:rPr>
        <w:t>")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(h)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Hopping".</w:t>
      </w:r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concat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000000"/>
          <w:szCs w:val="20"/>
        </w:rPr>
        <w:t>Jeroos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")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</w:t>
      </w:r>
      <w:proofErr w:type="spellStart"/>
      <w:r>
        <w:rPr>
          <w:color w:val="000000"/>
          <w:szCs w:val="20"/>
        </w:rPr>
        <w:t>i</w:t>
      </w:r>
      <w:proofErr w:type="spellEnd"/>
      <w:r>
        <w:rPr>
          <w:color w:val="000000"/>
          <w:szCs w:val="20"/>
        </w:rPr>
        <w:t>)</w:t>
      </w:r>
      <w:r>
        <w:rPr>
          <w:color w:val="00000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Cs w:val="20"/>
        </w:rPr>
        <w:t xml:space="preserve">"Computer" </w:t>
      </w:r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+ "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 xml:space="preserve"> " + "Science"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(j)</w:t>
      </w:r>
      <w:r>
        <w:rPr>
          <w:color w:val="00000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t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 xml:space="preserve"> + " football"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(k)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r.indexOf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>"love")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(l)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s.indexOf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>"Jump")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(m)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t.indexOf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>"cat")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(n)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u.indexOf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>"dog")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(o)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u.substring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>5)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(p)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u.substring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>1, 3)</w:t>
      </w:r>
      <w:r w:rsidR="00C753B4">
        <w:rPr>
          <w:rFonts w:ascii="Courier New" w:hAnsi="Courier New" w:cs="Courier New"/>
          <w:b/>
          <w:bCs/>
          <w:color w:val="000000"/>
          <w:szCs w:val="20"/>
        </w:rPr>
        <w:t xml:space="preserve">    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(q)</w:t>
      </w:r>
      <w:r>
        <w:rPr>
          <w:color w:val="00000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r.substring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>7)</w:t>
      </w:r>
    </w:p>
    <w:p w:rsidR="00BC3F64" w:rsidRDefault="00BC3F64">
      <w:pPr>
        <w:autoSpaceDE w:val="0"/>
        <w:autoSpaceDN w:val="0"/>
        <w:adjustRightInd w:val="0"/>
        <w:rPr>
          <w:color w:val="000000"/>
          <w:szCs w:val="20"/>
        </w:rPr>
      </w:pPr>
    </w:p>
    <w:p w:rsidR="00BC3F64" w:rsidRDefault="00BC3F6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>
        <w:rPr>
          <w:color w:val="000000"/>
          <w:szCs w:val="20"/>
        </w:rPr>
        <w:t>(r)</w:t>
      </w:r>
      <w:r>
        <w:rPr>
          <w:rFonts w:ascii="Courier New" w:hAnsi="Courier New" w:cs="Courier New"/>
          <w:color w:val="00000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Cs w:val="20"/>
        </w:rPr>
        <w:t>s.substring</w:t>
      </w:r>
      <w:proofErr w:type="spellEnd"/>
      <w:r>
        <w:rPr>
          <w:rFonts w:ascii="Courier New" w:hAnsi="Courier New" w:cs="Courier New"/>
          <w:b/>
          <w:bCs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Cs w:val="20"/>
        </w:rPr>
        <w:t>0, 3)</w:t>
      </w:r>
    </w:p>
    <w:sectPr w:rsidR="00BC3F64" w:rsidSect="00A3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6452E0"/>
    <w:rsid w:val="00134AFE"/>
    <w:rsid w:val="00217233"/>
    <w:rsid w:val="006452E0"/>
    <w:rsid w:val="007D3935"/>
    <w:rsid w:val="008C7CDF"/>
    <w:rsid w:val="008F372E"/>
    <w:rsid w:val="009B0BB3"/>
    <w:rsid w:val="00A31345"/>
    <w:rsid w:val="00BC3F64"/>
    <w:rsid w:val="00C753B4"/>
    <w:rsid w:val="00D5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1345"/>
    <w:rPr>
      <w:sz w:val="24"/>
      <w:szCs w:val="24"/>
    </w:rPr>
  </w:style>
  <w:style w:type="paragraph" w:styleId="Heading1">
    <w:name w:val="heading 1"/>
    <w:basedOn w:val="Normal"/>
    <w:next w:val="Normal"/>
    <w:qFormat/>
    <w:rsid w:val="00A31345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31345"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31345"/>
    <w:pPr>
      <w:ind w:left="720" w:hanging="720"/>
    </w:pPr>
  </w:style>
  <w:style w:type="paragraph" w:styleId="BodyTextIndent2">
    <w:name w:val="Body Text Indent 2"/>
    <w:basedOn w:val="Normal"/>
    <w:rsid w:val="00A31345"/>
    <w:pPr>
      <w:ind w:left="1440" w:hanging="720"/>
    </w:pPr>
  </w:style>
  <w:style w:type="paragraph" w:styleId="BodyTextIndent3">
    <w:name w:val="Body Text Indent 3"/>
    <w:basedOn w:val="Normal"/>
    <w:rsid w:val="00A31345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rsid w:val="00A31345"/>
    <w:pPr>
      <w:tabs>
        <w:tab w:val="left" w:pos="2880"/>
        <w:tab w:val="left" w:pos="7200"/>
      </w:tabs>
      <w:ind w:right="-7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Electronic Campus</cp:lastModifiedBy>
  <cp:revision>4</cp:revision>
  <cp:lastPrinted>2006-01-08T15:37:00Z</cp:lastPrinted>
  <dcterms:created xsi:type="dcterms:W3CDTF">2009-08-21T23:15:00Z</dcterms:created>
  <dcterms:modified xsi:type="dcterms:W3CDTF">2010-09-01T19:08:00Z</dcterms:modified>
</cp:coreProperties>
</file>